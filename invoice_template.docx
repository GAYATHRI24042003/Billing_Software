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E7E0" w14:textId="6261B552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 xml:space="preserve">TAX </w:t>
      </w:r>
      <w:r w:rsidRPr="00C96E55">
        <w:rPr>
          <w:rFonts w:ascii="Arial" w:hAnsi="Arial" w:cs="Arial"/>
          <w:b/>
          <w:bCs/>
          <w:sz w:val="40"/>
          <w:szCs w:val="36"/>
        </w:rPr>
        <w:t>Invoice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04EA8001" w14:textId="77777777" w:rsidR="00560CC9" w:rsidRPr="00C96E55" w:rsidRDefault="00560CC9" w:rsidP="00560CC9">
            <w:pPr>
              <w:rPr>
                <w:b/>
                <w:bCs/>
              </w:rPr>
            </w:pPr>
            <w:r>
              <w:t>Gayathri Tex</w:t>
            </w:r>
            <w:r>
              <w:rPr>
                <w:b/>
                <w:bCs/>
              </w:rPr>
              <w:t>,</w:t>
            </w:r>
          </w:p>
          <w:p w14:paraId="333D4C47" w14:textId="77777777" w:rsidR="00560CC9" w:rsidRDefault="00560CC9" w:rsidP="00560CC9">
            <w:r>
              <w:t>153-1/6, Chinniyampalayam,</w:t>
            </w:r>
          </w:p>
          <w:p w14:paraId="51A4162F" w14:textId="77777777" w:rsidR="00560CC9" w:rsidRDefault="00560CC9" w:rsidP="00560CC9">
            <w:proofErr w:type="spellStart"/>
            <w:r>
              <w:t>Modakkurichi</w:t>
            </w:r>
            <w:proofErr w:type="spellEnd"/>
            <w:r>
              <w:t xml:space="preserve"> (Via), Erode – 638104.</w:t>
            </w:r>
          </w:p>
          <w:p w14:paraId="1EF3F37A" w14:textId="77777777" w:rsidR="00560CC9" w:rsidRDefault="00560CC9" w:rsidP="00560CC9">
            <w:r>
              <w:t>Phone number: 9442237538, 9486212187</w:t>
            </w:r>
          </w:p>
          <w:p w14:paraId="17380476" w14:textId="0FD0401A" w:rsidR="00A56DD5" w:rsidRPr="00C96E55" w:rsidRDefault="00560CC9" w:rsidP="00560CC9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33DSNPS7779Q1ZA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proofErr w:type="gramStart"/>
            <w:r>
              <w:t>{{ name</w:t>
            </w:r>
            <w:proofErr w:type="gramEnd"/>
            <w:r>
              <w:t xml:space="preserve"> }},</w:t>
            </w:r>
          </w:p>
          <w:p w14:paraId="5D9007C7" w14:textId="55502676" w:rsidR="00A56DD5" w:rsidRDefault="00A56DD5" w:rsidP="00C96E55">
            <w:r>
              <w:t>{{ address }}.</w:t>
            </w:r>
          </w:p>
          <w:p w14:paraId="79873F39" w14:textId="62D94E64" w:rsidR="00A56DD5" w:rsidRDefault="00A56DD5" w:rsidP="00C96E55">
            <w:r>
              <w:t>Phone number: {{ phone }}</w:t>
            </w:r>
          </w:p>
          <w:p w14:paraId="5B0FE075" w14:textId="1131856E" w:rsidR="00A56DD5" w:rsidRPr="00C96E55" w:rsidRDefault="00A56DD5" w:rsidP="00C96E55">
            <w:r>
              <w:t xml:space="preserve">GSTIN no.: {{ </w:t>
            </w:r>
            <w:proofErr w:type="spellStart"/>
            <w:r>
              <w:t>gst</w:t>
            </w:r>
            <w:proofErr w:type="spellEnd"/>
            <w:r>
              <w:t xml:space="preserve"> }}</w:t>
            </w:r>
          </w:p>
        </w:tc>
        <w:tc>
          <w:tcPr>
            <w:tcW w:w="2989" w:type="dxa"/>
          </w:tcPr>
          <w:p w14:paraId="0F2EC100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>Invoice Number:</w:t>
            </w:r>
          </w:p>
          <w:p w14:paraId="72E0E368" w14:textId="0FAEE5AF" w:rsidR="00A56DD5" w:rsidRDefault="00A56DD5" w:rsidP="00CB69E6">
            <w:pPr>
              <w:spacing w:line="360" w:lineRule="auto"/>
              <w:jc w:val="center"/>
            </w:pPr>
            <w:r>
              <w:t xml:space="preserve">{{ </w:t>
            </w:r>
            <w:proofErr w:type="spellStart"/>
            <w:r>
              <w:t>invoiceno</w:t>
            </w:r>
            <w:proofErr w:type="spellEnd"/>
            <w:r>
              <w:t xml:space="preserve"> }}</w:t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Date: </w:t>
            </w:r>
          </w:p>
          <w:p w14:paraId="095163EF" w14:textId="11F84914" w:rsidR="00A56DD5" w:rsidRDefault="00A56DD5" w:rsidP="00CB69E6">
            <w:pPr>
              <w:spacing w:line="360" w:lineRule="auto"/>
              <w:jc w:val="center"/>
            </w:pPr>
            <w:r>
              <w:t xml:space="preserve">{{ </w:t>
            </w:r>
            <w:proofErr w:type="spellStart"/>
            <w:r>
              <w:t>invoicedate</w:t>
            </w:r>
            <w:proofErr w:type="spellEnd"/>
            <w:r>
              <w:t xml:space="preserve"> }}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779A2AF6" w:rsidR="00A56DD5" w:rsidRPr="00CB69E6" w:rsidRDefault="00A56DD5" w:rsidP="00A56DD5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</w:t>
            </w:r>
            <w:r>
              <w:rPr>
                <w:b/>
                <w:bCs/>
              </w:rPr>
              <w:t>Time</w:t>
            </w:r>
            <w:r w:rsidRPr="00CB69E6">
              <w:rPr>
                <w:b/>
                <w:bCs/>
              </w:rPr>
              <w:t xml:space="preserve">: </w:t>
            </w:r>
          </w:p>
          <w:p w14:paraId="57920173" w14:textId="343D4D53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r>
              <w:t xml:space="preserve">{{ </w:t>
            </w:r>
            <w:proofErr w:type="spellStart"/>
            <w:r>
              <w:t>invoicetime</w:t>
            </w:r>
            <w:proofErr w:type="spellEnd"/>
            <w:r>
              <w:t xml:space="preserve"> }}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5245"/>
        <w:gridCol w:w="1576"/>
        <w:gridCol w:w="1635"/>
        <w:gridCol w:w="1624"/>
      </w:tblGrid>
      <w:tr w:rsidR="00767D7F" w:rsidRPr="00C96E55" w14:paraId="21C6596D" w14:textId="77777777" w:rsidTr="007B4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524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5183D666" w14:textId="1DBF8F5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24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49C4E65D" w14:textId="56C32D23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CB69E6" w:rsidRPr="00D243D2" w14:paraId="2535C524" w14:textId="77777777" w:rsidTr="007B4915">
        <w:trPr>
          <w:trHeight w:val="632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CB69E6" w:rsidRPr="00D243D2" w:rsidRDefault="001347BC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CB69E6" w:rsidRPr="00D243D2" w:rsidRDefault="001347BC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Quantity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6017798" w14:textId="5E338C15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Price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155D76A" w14:textId="55300CC8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Total</w:t>
            </w:r>
          </w:p>
        </w:tc>
      </w:tr>
      <w:tr w:rsidR="00767D7F" w:rsidRPr="00D243D2" w14:paraId="42AAD9F6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63B1" w14:textId="566A4803" w:rsidR="00767D7F" w:rsidRPr="00D243D2" w:rsidRDefault="00F33254">
            <w:pPr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{{%tr for item in </w:t>
            </w:r>
            <w:proofErr w:type="spellStart"/>
            <w:r w:rsidRPr="00D243D2">
              <w:rPr>
                <w:rFonts w:eastAsia="Adobe Gothic Std B" w:cs="Arial"/>
              </w:rPr>
              <w:t>invoice_list</w:t>
            </w:r>
            <w:proofErr w:type="spellEnd"/>
            <w:r w:rsidRPr="00D243D2">
              <w:rPr>
                <w:rFonts w:eastAsia="Adobe Gothic Std B" w:cs="Arial"/>
              </w:rPr>
              <w:t xml:space="preserve"> %}}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A66E1" w14:textId="77777777" w:rsidR="00767D7F" w:rsidRPr="00D243D2" w:rsidRDefault="00767D7F">
            <w:pPr>
              <w:rPr>
                <w:rFonts w:eastAsia="Adobe Gothic Std B" w:cs="Arial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B897697" w14:textId="77777777" w:rsidR="00767D7F" w:rsidRPr="00D243D2" w:rsidRDefault="00767D7F">
            <w:pPr>
              <w:pStyle w:val="Right-alignedtext"/>
              <w:rPr>
                <w:rFonts w:eastAsia="Adobe Gothic Std B" w:cs="Arial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97692D" w14:textId="77777777" w:rsidR="00767D7F" w:rsidRPr="00D243D2" w:rsidRDefault="00767D7F">
            <w:pPr>
              <w:pStyle w:val="Right-alignedtext"/>
              <w:rPr>
                <w:rFonts w:eastAsia="Adobe Gothic Std B" w:cs="Arial"/>
              </w:rPr>
            </w:pP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</w:t>
            </w:r>
            <w:r w:rsidR="005417F6" w:rsidRPr="00D243D2">
              <w:rPr>
                <w:rFonts w:eastAsia="Adobe Gothic Std B" w:cs="Arial"/>
              </w:rPr>
              <w:t>[</w:t>
            </w:r>
            <w:r w:rsidR="001562DF">
              <w:rPr>
                <w:rFonts w:eastAsia="Adobe Gothic Std B" w:cs="Arial"/>
              </w:rPr>
              <w:t>0</w:t>
            </w:r>
            <w:r w:rsidR="005417F6" w:rsidRPr="00D243D2">
              <w:rPr>
                <w:rFonts w:eastAsia="Adobe Gothic Std B" w:cs="Arial"/>
              </w:rPr>
              <w:t>]</w:t>
            </w:r>
            <w:r w:rsidRPr="00D243D2">
              <w:rPr>
                <w:rFonts w:eastAsia="Adobe Gothic Std B" w:cs="Arial"/>
              </w:rPr>
              <w:t>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</w:t>
            </w:r>
            <w:r w:rsidR="005417F6" w:rsidRPr="00D243D2">
              <w:rPr>
                <w:rFonts w:eastAsia="Adobe Gothic Std B" w:cs="Arial"/>
              </w:rPr>
              <w:t>[</w:t>
            </w:r>
            <w:r w:rsidR="001562DF">
              <w:rPr>
                <w:rFonts w:eastAsia="Adobe Gothic Std B" w:cs="Arial"/>
              </w:rPr>
              <w:t>1</w:t>
            </w:r>
            <w:r w:rsidR="005417F6" w:rsidRPr="00D243D2">
              <w:rPr>
                <w:rFonts w:eastAsia="Adobe Gothic Std B" w:cs="Arial"/>
              </w:rPr>
              <w:t>]</w:t>
            </w:r>
            <w:r w:rsidRPr="00D243D2">
              <w:rPr>
                <w:rFonts w:eastAsia="Adobe Gothic Std B" w:cs="Arial"/>
              </w:rPr>
              <w:t>}}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</w:t>
            </w:r>
            <w:r w:rsidR="005417F6" w:rsidRPr="00D243D2">
              <w:rPr>
                <w:rFonts w:eastAsia="Adobe Gothic Std B" w:cs="Arial"/>
              </w:rPr>
              <w:t>[2]</w:t>
            </w:r>
            <w:r w:rsidRPr="00D243D2">
              <w:rPr>
                <w:rFonts w:eastAsia="Adobe Gothic Std B" w:cs="Arial"/>
              </w:rPr>
              <w:t>}}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{{item[3]}}</w:t>
            </w:r>
          </w:p>
        </w:tc>
      </w:tr>
      <w:tr w:rsidR="00F33254" w:rsidRPr="00D243D2" w14:paraId="2CB7E165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A359" w14:textId="09BDB997" w:rsidR="00F33254" w:rsidRPr="00D243D2" w:rsidRDefault="00F33254">
            <w:pPr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{{%tr </w:t>
            </w:r>
            <w:proofErr w:type="spellStart"/>
            <w:r w:rsidRPr="00D243D2">
              <w:rPr>
                <w:rFonts w:eastAsia="Adobe Gothic Std B" w:cs="Arial"/>
              </w:rPr>
              <w:t>endfor</w:t>
            </w:r>
            <w:proofErr w:type="spellEnd"/>
            <w:r w:rsidRPr="00D243D2">
              <w:rPr>
                <w:rFonts w:eastAsia="Adobe Gothic Std B" w:cs="Arial"/>
              </w:rPr>
              <w:t xml:space="preserve"> %}}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654D" w14:textId="77777777" w:rsidR="00F33254" w:rsidRPr="00D243D2" w:rsidRDefault="00F33254">
            <w:pPr>
              <w:rPr>
                <w:rFonts w:eastAsia="Adobe Gothic Std B" w:cs="Arial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768F7E4" w14:textId="77777777" w:rsidR="00F33254" w:rsidRPr="00D243D2" w:rsidRDefault="00F33254">
            <w:pPr>
              <w:pStyle w:val="Right-alignedtext"/>
              <w:rPr>
                <w:rFonts w:eastAsia="Adobe Gothic Std B" w:cs="Arial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0FAB329" w14:textId="77777777" w:rsidR="00F33254" w:rsidRPr="00D243D2" w:rsidRDefault="00F33254">
            <w:pPr>
              <w:pStyle w:val="Right-alignedtext"/>
              <w:rPr>
                <w:rFonts w:eastAsia="Adobe Gothic Std B" w:cs="Arial"/>
              </w:rPr>
            </w:pPr>
          </w:p>
        </w:tc>
      </w:tr>
      <w:tr w:rsidR="006133F7" w:rsidRPr="00D243D2" w14:paraId="3B74850A" w14:textId="77777777" w:rsidTr="007B4915">
        <w:trPr>
          <w:trHeight w:val="288"/>
          <w:jc w:val="center"/>
        </w:trPr>
        <w:tc>
          <w:tcPr>
            <w:tcW w:w="8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ED14" w14:textId="11145643" w:rsidR="006133F7" w:rsidRPr="00D243D2" w:rsidRDefault="006133F7">
            <w:pPr>
              <w:pStyle w:val="Right-alignedtext"/>
              <w:rPr>
                <w:rFonts w:eastAsia="Adobe Gothic Std B" w:cs="Arial"/>
                <w:b/>
                <w:bCs/>
              </w:rPr>
            </w:pPr>
            <w:r w:rsidRPr="00D243D2">
              <w:rPr>
                <w:rFonts w:eastAsia="Adobe Gothic Std B" w:cs="Arial"/>
                <w:b/>
                <w:bCs/>
              </w:rPr>
              <w:t>Total Value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D8CE6F" w14:textId="6CD17DE2" w:rsidR="006133F7" w:rsidRPr="00D243D2" w:rsidRDefault="006133F7" w:rsidP="00103F46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 subtotal }}</w:t>
            </w: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1570"/>
      </w:tblGrid>
      <w:tr w:rsidR="001347BC" w:rsidRPr="00D243D2" w14:paraId="66D2DA57" w14:textId="77777777" w:rsidTr="009F06C1">
        <w:trPr>
          <w:jc w:val="center"/>
        </w:trPr>
        <w:tc>
          <w:tcPr>
            <w:tcW w:w="8500" w:type="dxa"/>
            <w:vAlign w:val="center"/>
          </w:tcPr>
          <w:p w14:paraId="79CF879A" w14:textId="6918EF5A" w:rsidR="001347BC" w:rsidRPr="00D243D2" w:rsidRDefault="001347BC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>CGST</w:t>
            </w:r>
            <w:r w:rsidR="006D7EF3" w:rsidRPr="00D243D2">
              <w:rPr>
                <w:rFonts w:cs="Arial"/>
                <w:b w:val="0"/>
                <w:bCs/>
                <w:i w:val="0"/>
                <w:iCs/>
              </w:rPr>
              <w:t xml:space="preserve"> @</w:t>
            </w:r>
            <w:r w:rsidR="003B41AD">
              <w:rPr>
                <w:rFonts w:cs="Arial"/>
                <w:b w:val="0"/>
                <w:bCs/>
                <w:i w:val="0"/>
                <w:iCs/>
              </w:rPr>
              <w:t>6</w:t>
            </w:r>
            <w:r w:rsidR="006D7EF3" w:rsidRPr="00D243D2">
              <w:rPr>
                <w:rFonts w:cs="Arial"/>
                <w:b w:val="0"/>
                <w:bCs/>
                <w:i w:val="0"/>
                <w:iCs/>
              </w:rPr>
              <w:t>%</w:t>
            </w:r>
          </w:p>
        </w:tc>
        <w:tc>
          <w:tcPr>
            <w:tcW w:w="1570" w:type="dxa"/>
            <w:vAlign w:val="center"/>
          </w:tcPr>
          <w:p w14:paraId="29922644" w14:textId="0B7BC337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{{ </w:t>
            </w:r>
            <w:proofErr w:type="spellStart"/>
            <w:r>
              <w:rPr>
                <w:rFonts w:cs="Arial"/>
                <w:b w:val="0"/>
                <w:bCs/>
                <w:i w:val="0"/>
                <w:iCs/>
              </w:rPr>
              <w:t>cgst</w:t>
            </w:r>
            <w:proofErr w:type="spellEnd"/>
            <w:proofErr w:type="gramEnd"/>
            <w:r>
              <w:rPr>
                <w:rFonts w:cs="Arial"/>
                <w:b w:val="0"/>
                <w:bCs/>
                <w:i w:val="0"/>
                <w:iCs/>
              </w:rPr>
              <w:t xml:space="preserve"> }}</w:t>
            </w:r>
          </w:p>
        </w:tc>
      </w:tr>
      <w:tr w:rsidR="001347BC" w:rsidRPr="00D243D2" w14:paraId="5F30932E" w14:textId="77777777" w:rsidTr="009F06C1">
        <w:trPr>
          <w:jc w:val="center"/>
        </w:trPr>
        <w:tc>
          <w:tcPr>
            <w:tcW w:w="8500" w:type="dxa"/>
            <w:vAlign w:val="center"/>
          </w:tcPr>
          <w:p w14:paraId="420F1B10" w14:textId="1FC441A9" w:rsidR="001347BC" w:rsidRPr="00D243D2" w:rsidRDefault="006D7EF3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>SGST @</w:t>
            </w:r>
            <w:r w:rsidR="003B41AD">
              <w:rPr>
                <w:rFonts w:cs="Arial"/>
                <w:b w:val="0"/>
                <w:bCs/>
                <w:i w:val="0"/>
                <w:iCs/>
              </w:rPr>
              <w:t>6</w:t>
            </w:r>
            <w:r w:rsidRPr="00D243D2">
              <w:rPr>
                <w:rFonts w:cs="Arial"/>
                <w:b w:val="0"/>
                <w:bCs/>
                <w:i w:val="0"/>
                <w:iCs/>
              </w:rPr>
              <w:t>%</w:t>
            </w:r>
          </w:p>
        </w:tc>
        <w:tc>
          <w:tcPr>
            <w:tcW w:w="1570" w:type="dxa"/>
            <w:vAlign w:val="center"/>
          </w:tcPr>
          <w:p w14:paraId="588E1E63" w14:textId="43817F7E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{{ </w:t>
            </w:r>
            <w:proofErr w:type="spellStart"/>
            <w:r>
              <w:rPr>
                <w:rFonts w:cs="Arial"/>
                <w:b w:val="0"/>
                <w:bCs/>
                <w:i w:val="0"/>
                <w:iCs/>
              </w:rPr>
              <w:t>sg</w:t>
            </w:r>
            <w:r w:rsidR="008C5759">
              <w:rPr>
                <w:rFonts w:cs="Arial"/>
                <w:b w:val="0"/>
                <w:bCs/>
                <w:i w:val="0"/>
                <w:iCs/>
              </w:rPr>
              <w:t>st</w:t>
            </w:r>
            <w:proofErr w:type="spellEnd"/>
            <w:proofErr w:type="gramEnd"/>
            <w:r>
              <w:rPr>
                <w:rFonts w:cs="Arial"/>
                <w:b w:val="0"/>
                <w:bCs/>
                <w:i w:val="0"/>
                <w:iCs/>
              </w:rPr>
              <w:t xml:space="preserve"> }}</w:t>
            </w:r>
          </w:p>
        </w:tc>
      </w:tr>
      <w:tr w:rsidR="001347BC" w:rsidRPr="00D243D2" w14:paraId="54842187" w14:textId="77777777" w:rsidTr="009F06C1">
        <w:trPr>
          <w:jc w:val="center"/>
        </w:trPr>
        <w:tc>
          <w:tcPr>
            <w:tcW w:w="8500" w:type="dxa"/>
            <w:vAlign w:val="center"/>
          </w:tcPr>
          <w:p w14:paraId="658B3608" w14:textId="457A7DCC" w:rsidR="001347BC" w:rsidRPr="00D243D2" w:rsidRDefault="00614161" w:rsidP="006D7EF3">
            <w:pPr>
              <w:pStyle w:val="Thankyou"/>
              <w:jc w:val="right"/>
              <w:rPr>
                <w:rFonts w:cs="Arial"/>
                <w:i w:val="0"/>
                <w:iCs/>
              </w:rPr>
            </w:pPr>
            <w:r>
              <w:rPr>
                <w:rFonts w:cs="Arial"/>
                <w:i w:val="0"/>
                <w:iCs/>
              </w:rPr>
              <w:t xml:space="preserve">Grand </w:t>
            </w:r>
            <w:r w:rsidR="006D7EF3" w:rsidRPr="00D243D2">
              <w:rPr>
                <w:rFonts w:cs="Arial"/>
                <w:i w:val="0"/>
                <w:iCs/>
              </w:rPr>
              <w:t>Total</w:t>
            </w:r>
          </w:p>
        </w:tc>
        <w:tc>
          <w:tcPr>
            <w:tcW w:w="1570" w:type="dxa"/>
            <w:vAlign w:val="center"/>
          </w:tcPr>
          <w:p w14:paraId="28A4C772" w14:textId="1A037925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{{ </w:t>
            </w:r>
            <w:proofErr w:type="spellStart"/>
            <w:r>
              <w:rPr>
                <w:rFonts w:cs="Arial"/>
                <w:b w:val="0"/>
                <w:bCs/>
                <w:i w:val="0"/>
                <w:iCs/>
              </w:rPr>
              <w:t>gtotal</w:t>
            </w:r>
            <w:proofErr w:type="spellEnd"/>
            <w:proofErr w:type="gramEnd"/>
            <w:r>
              <w:rPr>
                <w:rFonts w:cs="Arial"/>
                <w:b w:val="0"/>
                <w:bCs/>
                <w:i w:val="0"/>
                <w:iCs/>
              </w:rPr>
              <w:t xml:space="preserve"> }}</w:t>
            </w:r>
          </w:p>
        </w:tc>
      </w:tr>
    </w:tbl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6E500332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6575A97C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3F760D3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57401FD8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B6A47D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5CCB77A" w14:textId="778EAFEC" w:rsidR="003676EC" w:rsidRDefault="003676EC" w:rsidP="003676EC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  </w:t>
      </w:r>
      <w:r w:rsidRPr="00474192">
        <w:rPr>
          <w:rFonts w:cs="Arial"/>
        </w:rPr>
        <w:t xml:space="preserve">For </w:t>
      </w:r>
      <w:r w:rsidR="00560CC9">
        <w:rPr>
          <w:rFonts w:cs="Arial"/>
        </w:rPr>
        <w:t>Gayathri</w:t>
      </w:r>
      <w:r w:rsidRPr="00474192">
        <w:rPr>
          <w:rFonts w:cs="Arial"/>
        </w:rPr>
        <w:t xml:space="preserve"> Tex,</w:t>
      </w:r>
    </w:p>
    <w:p w14:paraId="39A77DEA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6996557E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52687095" w14:textId="77777777" w:rsidR="003676EC" w:rsidRDefault="003676EC" w:rsidP="003676EC">
      <w:pPr>
        <w:pStyle w:val="Thankyou"/>
        <w:jc w:val="right"/>
        <w:rPr>
          <w:rFonts w:cs="Arial"/>
          <w:b w:val="0"/>
          <w:bCs/>
          <w:i w:val="0"/>
          <w:iCs/>
        </w:rPr>
      </w:pPr>
    </w:p>
    <w:p w14:paraId="42C1F47A" w14:textId="213D9421" w:rsidR="003676EC" w:rsidRPr="00D243D2" w:rsidRDefault="003676EC" w:rsidP="003676EC">
      <w:pPr>
        <w:pStyle w:val="Thankyou"/>
        <w:jc w:val="right"/>
        <w:rPr>
          <w:rFonts w:cs="Arial"/>
        </w:rPr>
      </w:pPr>
      <w:r w:rsidRPr="00474192">
        <w:rPr>
          <w:rFonts w:cs="Arial"/>
          <w:b w:val="0"/>
          <w:bCs/>
          <w:i w:val="0"/>
          <w:iCs/>
        </w:rPr>
        <w:t>Authority Signature</w:t>
      </w:r>
    </w:p>
    <w:sectPr w:rsidR="003676EC" w:rsidRPr="00D243D2" w:rsidSect="00C95FB1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3EF01" w14:textId="77777777" w:rsidR="00C95FB1" w:rsidRDefault="00C95FB1" w:rsidP="00DA124E">
      <w:r>
        <w:separator/>
      </w:r>
    </w:p>
  </w:endnote>
  <w:endnote w:type="continuationSeparator" w:id="0">
    <w:p w14:paraId="3D2CDC0C" w14:textId="77777777" w:rsidR="00C95FB1" w:rsidRDefault="00C95FB1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624F5" w14:textId="77777777" w:rsidR="00C95FB1" w:rsidRDefault="00C95FB1" w:rsidP="00DA124E">
      <w:r>
        <w:separator/>
      </w:r>
    </w:p>
  </w:footnote>
  <w:footnote w:type="continuationSeparator" w:id="0">
    <w:p w14:paraId="2D290898" w14:textId="77777777" w:rsidR="00C95FB1" w:rsidRDefault="00C95FB1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76EC"/>
    <w:rsid w:val="00390027"/>
    <w:rsid w:val="003968B9"/>
    <w:rsid w:val="003B41AD"/>
    <w:rsid w:val="0041228B"/>
    <w:rsid w:val="00414A07"/>
    <w:rsid w:val="004D593B"/>
    <w:rsid w:val="00502760"/>
    <w:rsid w:val="00541768"/>
    <w:rsid w:val="005417F6"/>
    <w:rsid w:val="00560CC9"/>
    <w:rsid w:val="005E117D"/>
    <w:rsid w:val="005E4E1E"/>
    <w:rsid w:val="006133F7"/>
    <w:rsid w:val="00614161"/>
    <w:rsid w:val="006350A1"/>
    <w:rsid w:val="00697198"/>
    <w:rsid w:val="006B4F86"/>
    <w:rsid w:val="006C1D33"/>
    <w:rsid w:val="006D3592"/>
    <w:rsid w:val="006D7EF3"/>
    <w:rsid w:val="00767D7F"/>
    <w:rsid w:val="007A2DFF"/>
    <w:rsid w:val="007B4915"/>
    <w:rsid w:val="00846FB5"/>
    <w:rsid w:val="00865239"/>
    <w:rsid w:val="008A5093"/>
    <w:rsid w:val="008C5759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62AE1"/>
    <w:rsid w:val="00B84DF7"/>
    <w:rsid w:val="00B911FE"/>
    <w:rsid w:val="00C4631C"/>
    <w:rsid w:val="00C95FB1"/>
    <w:rsid w:val="00C96E55"/>
    <w:rsid w:val="00CB69E6"/>
    <w:rsid w:val="00D243D2"/>
    <w:rsid w:val="00D27961"/>
    <w:rsid w:val="00D45686"/>
    <w:rsid w:val="00D46230"/>
    <w:rsid w:val="00D62BD5"/>
    <w:rsid w:val="00D8503D"/>
    <w:rsid w:val="00D879E6"/>
    <w:rsid w:val="00DA124E"/>
    <w:rsid w:val="00DB7FD2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84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GAYATHRI SHANKAR</cp:lastModifiedBy>
  <cp:revision>28</cp:revision>
  <dcterms:created xsi:type="dcterms:W3CDTF">2022-10-08T09:21:00Z</dcterms:created>
  <dcterms:modified xsi:type="dcterms:W3CDTF">2024-05-05T08:25:00Z</dcterms:modified>
  <cp:category/>
  <cp:version/>
</cp:coreProperties>
</file>