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4DFA6" w14:textId="3B4EDD65" w:rsidR="008C6792" w:rsidRPr="008C6792" w:rsidRDefault="00EB4219" w:rsidP="005710B1">
      <w:pPr>
        <w:pStyle w:val="Title"/>
        <w:spacing w:line="240" w:lineRule="auto"/>
        <w:jc w:val="center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GAYATHRI</w:t>
      </w:r>
      <w:r w:rsidR="008C6792" w:rsidRPr="008C6792">
        <w:rPr>
          <w:rFonts w:ascii="Arial" w:hAnsi="Arial" w:cs="Arial"/>
          <w:sz w:val="24"/>
          <w:szCs w:val="22"/>
        </w:rPr>
        <w:t xml:space="preserve"> tex</w:t>
      </w:r>
    </w:p>
    <w:p w14:paraId="369D2CAF" w14:textId="3B68B175" w:rsidR="008C6792" w:rsidRDefault="00EB4219" w:rsidP="00C96E55">
      <w:pPr>
        <w:pStyle w:val="Title"/>
        <w:spacing w:line="240" w:lineRule="auto"/>
        <w:jc w:val="center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1</w:t>
      </w:r>
      <w:r w:rsidR="008C6792" w:rsidRPr="008C6792">
        <w:rPr>
          <w:rFonts w:ascii="Arial" w:hAnsi="Arial" w:cs="Arial"/>
          <w:sz w:val="24"/>
          <w:szCs w:val="22"/>
        </w:rPr>
        <w:t>53</w:t>
      </w:r>
      <w:r>
        <w:rPr>
          <w:rFonts w:ascii="Arial" w:hAnsi="Arial" w:cs="Arial"/>
          <w:sz w:val="24"/>
          <w:szCs w:val="22"/>
        </w:rPr>
        <w:t>-1/6</w:t>
      </w:r>
      <w:r w:rsidR="008C6792" w:rsidRPr="008C6792">
        <w:rPr>
          <w:rFonts w:ascii="Arial" w:hAnsi="Arial" w:cs="Arial"/>
          <w:sz w:val="24"/>
          <w:szCs w:val="22"/>
        </w:rPr>
        <w:t xml:space="preserve">, </w:t>
      </w:r>
      <w:r>
        <w:rPr>
          <w:rFonts w:ascii="Arial" w:hAnsi="Arial" w:cs="Arial"/>
          <w:sz w:val="24"/>
          <w:szCs w:val="22"/>
        </w:rPr>
        <w:t>Chinniyampalayam (po)</w:t>
      </w:r>
      <w:r w:rsidR="008C6792" w:rsidRPr="008C6792">
        <w:rPr>
          <w:rFonts w:ascii="Arial" w:hAnsi="Arial" w:cs="Arial"/>
          <w:sz w:val="24"/>
          <w:szCs w:val="22"/>
        </w:rPr>
        <w:t>,</w:t>
      </w:r>
    </w:p>
    <w:p w14:paraId="76AC5358" w14:textId="76156431" w:rsidR="00EB4219" w:rsidRPr="008C6792" w:rsidRDefault="00EB4219" w:rsidP="00C96E55">
      <w:pPr>
        <w:pStyle w:val="Title"/>
        <w:spacing w:line="240" w:lineRule="auto"/>
        <w:jc w:val="center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modakkurichi (via),</w:t>
      </w:r>
    </w:p>
    <w:p w14:paraId="2F8EA590" w14:textId="3B90ACF8" w:rsidR="008C6792" w:rsidRPr="008C6792" w:rsidRDefault="00EB4219" w:rsidP="00C96E55">
      <w:pPr>
        <w:pStyle w:val="Title"/>
        <w:spacing w:line="240" w:lineRule="auto"/>
        <w:jc w:val="center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erode - 638104</w:t>
      </w:r>
      <w:r w:rsidR="008C6792" w:rsidRPr="008C6792">
        <w:rPr>
          <w:rFonts w:ascii="Arial" w:hAnsi="Arial" w:cs="Arial"/>
          <w:sz w:val="24"/>
          <w:szCs w:val="22"/>
        </w:rPr>
        <w:t>.</w:t>
      </w:r>
    </w:p>
    <w:p w14:paraId="0EA165B4" w14:textId="77777777" w:rsidR="008C6792" w:rsidRDefault="008C6792" w:rsidP="008C6792">
      <w:pPr>
        <w:pStyle w:val="Title"/>
        <w:spacing w:line="240" w:lineRule="auto"/>
        <w:jc w:val="left"/>
        <w:rPr>
          <w:rFonts w:ascii="Arial" w:hAnsi="Arial" w:cs="Arial"/>
          <w:b/>
          <w:bCs/>
          <w:sz w:val="40"/>
          <w:szCs w:val="36"/>
        </w:rPr>
      </w:pPr>
    </w:p>
    <w:p w14:paraId="5840B5EB" w14:textId="0185FDA8" w:rsidR="00C96E55" w:rsidRDefault="00694FA9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>SALES</w:t>
      </w:r>
      <w:r w:rsidR="008C6792">
        <w:rPr>
          <w:rFonts w:ascii="Arial" w:hAnsi="Arial" w:cs="Arial"/>
          <w:b/>
          <w:bCs/>
          <w:sz w:val="40"/>
          <w:szCs w:val="36"/>
        </w:rPr>
        <w:t xml:space="preserve"> REPORT</w:t>
      </w:r>
    </w:p>
    <w:p w14:paraId="597A7567" w14:textId="31E7D9D7" w:rsidR="008C6792" w:rsidRPr="00C96E55" w:rsidRDefault="008C6792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5239"/>
        <w:gridCol w:w="4822"/>
      </w:tblGrid>
      <w:tr w:rsidR="008C6792" w:rsidRPr="00C96E55" w14:paraId="0B22CE2F" w14:textId="47571581" w:rsidTr="008C6792">
        <w:trPr>
          <w:trHeight w:val="245"/>
          <w:jc w:val="center"/>
        </w:trPr>
        <w:tc>
          <w:tcPr>
            <w:tcW w:w="5239" w:type="dxa"/>
            <w:vMerge w:val="restart"/>
          </w:tcPr>
          <w:p w14:paraId="75D36550" w14:textId="402B8AD7" w:rsidR="008C6792" w:rsidRPr="008C6792" w:rsidRDefault="008C6792" w:rsidP="008C6792">
            <w:pPr>
              <w:jc w:val="center"/>
              <w:rPr>
                <w:b/>
                <w:bCs/>
              </w:rPr>
            </w:pPr>
            <w:r w:rsidRPr="008C6792">
              <w:rPr>
                <w:b/>
                <w:bCs/>
              </w:rPr>
              <w:t>From Date</w:t>
            </w:r>
          </w:p>
          <w:p w14:paraId="17C5BE25" w14:textId="77777777" w:rsidR="008C6792" w:rsidRDefault="008C6792" w:rsidP="00C96E55"/>
          <w:p w14:paraId="17380476" w14:textId="5AE6B9EB" w:rsidR="008C6792" w:rsidRPr="00C96E55" w:rsidRDefault="008C6792" w:rsidP="008C6792">
            <w:pPr>
              <w:jc w:val="center"/>
            </w:pPr>
            <w:r>
              <w:t>{{ from_date }}</w:t>
            </w:r>
          </w:p>
        </w:tc>
        <w:tc>
          <w:tcPr>
            <w:tcW w:w="4822" w:type="dxa"/>
            <w:vMerge w:val="restart"/>
          </w:tcPr>
          <w:p w14:paraId="6AA8185B" w14:textId="617A38F7" w:rsidR="008C6792" w:rsidRDefault="008C6792" w:rsidP="008C6792">
            <w:pPr>
              <w:jc w:val="center"/>
              <w:rPr>
                <w:b/>
                <w:bCs/>
              </w:rPr>
            </w:pPr>
            <w:r w:rsidRPr="008C6792">
              <w:rPr>
                <w:b/>
                <w:bCs/>
              </w:rPr>
              <w:t>To Date</w:t>
            </w:r>
          </w:p>
          <w:p w14:paraId="233C5DF8" w14:textId="77777777" w:rsidR="008C6792" w:rsidRDefault="008C6792" w:rsidP="00C96E55">
            <w:pPr>
              <w:rPr>
                <w:b/>
                <w:bCs/>
              </w:rPr>
            </w:pPr>
          </w:p>
          <w:p w14:paraId="5B0FE075" w14:textId="4302094C" w:rsidR="008C6792" w:rsidRPr="008C6792" w:rsidRDefault="008C6792" w:rsidP="008C6792">
            <w:pPr>
              <w:jc w:val="center"/>
            </w:pPr>
            <w:r w:rsidRPr="008C6792">
              <w:t>{{ to_date }}</w:t>
            </w:r>
          </w:p>
        </w:tc>
      </w:tr>
      <w:tr w:rsidR="008C6792" w:rsidRPr="00C96E55" w14:paraId="12738844" w14:textId="77777777" w:rsidTr="008C6792">
        <w:trPr>
          <w:trHeight w:val="245"/>
          <w:jc w:val="center"/>
        </w:trPr>
        <w:tc>
          <w:tcPr>
            <w:tcW w:w="5239" w:type="dxa"/>
            <w:vMerge/>
          </w:tcPr>
          <w:p w14:paraId="653BCD1B" w14:textId="77777777" w:rsidR="008C6792" w:rsidRDefault="008C6792" w:rsidP="00C96E55"/>
        </w:tc>
        <w:tc>
          <w:tcPr>
            <w:tcW w:w="4822" w:type="dxa"/>
            <w:vMerge/>
          </w:tcPr>
          <w:p w14:paraId="42386A43" w14:textId="77777777" w:rsidR="008C6792" w:rsidRDefault="008C6792" w:rsidP="00C96E55"/>
        </w:tc>
      </w:tr>
      <w:tr w:rsidR="008C6792" w:rsidRPr="00C96E55" w14:paraId="174E83DA" w14:textId="77777777" w:rsidTr="008C6792">
        <w:trPr>
          <w:trHeight w:val="308"/>
          <w:jc w:val="center"/>
        </w:trPr>
        <w:tc>
          <w:tcPr>
            <w:tcW w:w="5239" w:type="dxa"/>
            <w:vMerge/>
          </w:tcPr>
          <w:p w14:paraId="43A95C4C" w14:textId="77777777" w:rsidR="008C6792" w:rsidRDefault="008C6792" w:rsidP="00C96E55"/>
        </w:tc>
        <w:tc>
          <w:tcPr>
            <w:tcW w:w="4822" w:type="dxa"/>
            <w:vMerge/>
          </w:tcPr>
          <w:p w14:paraId="5346A0C2" w14:textId="77777777" w:rsidR="008C6792" w:rsidRDefault="008C6792" w:rsidP="00C96E55"/>
        </w:tc>
      </w:tr>
    </w:tbl>
    <w:tbl>
      <w:tblPr>
        <w:tblStyle w:val="TableGridLight"/>
        <w:tblW w:w="4995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1980"/>
        <w:gridCol w:w="2273"/>
        <w:gridCol w:w="2410"/>
        <w:gridCol w:w="1842"/>
        <w:gridCol w:w="1565"/>
      </w:tblGrid>
      <w:tr w:rsidR="008C6792" w:rsidRPr="00C96E55" w14:paraId="21C6596D" w14:textId="77777777" w:rsidTr="00EC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1980" w:type="dxa"/>
            <w:tcBorders>
              <w:bottom w:val="single" w:sz="4" w:space="0" w:color="auto"/>
            </w:tcBorders>
          </w:tcPr>
          <w:p w14:paraId="25A24A2B" w14:textId="77777777" w:rsidR="008C6792" w:rsidRPr="00C96E55" w:rsidRDefault="008C67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054AE791" w:rsidR="008C6792" w:rsidRPr="00C96E55" w:rsidRDefault="008C67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48A3086" w14:textId="77777777" w:rsidR="008C6792" w:rsidRPr="00C96E55" w:rsidRDefault="008C67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3407" w:type="dxa"/>
            <w:gridSpan w:val="2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6128C7E9" w:rsidR="008C6792" w:rsidRPr="00C96E55" w:rsidRDefault="008C6792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EC2105" w:rsidRPr="00D243D2" w14:paraId="2535C524" w14:textId="2239B9FF" w:rsidTr="00EC2105">
        <w:trPr>
          <w:trHeight w:val="63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9D5C" w14:textId="2BA5AB1D" w:rsidR="00EC2105" w:rsidRPr="00D243D2" w:rsidRDefault="00EC2105" w:rsidP="008C6792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Id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5DDF7486" w:rsidR="00EC2105" w:rsidRPr="00D243D2" w:rsidRDefault="00EC2105" w:rsidP="008C6792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9AB17" w14:textId="7E4F49E3" w:rsidR="00EC2105" w:rsidRPr="00D243D2" w:rsidRDefault="00EC2105" w:rsidP="008C6792">
            <w:pPr>
              <w:jc w:val="center"/>
              <w:rPr>
                <w:rFonts w:eastAsia="Adobe Gothic Std B" w:cs="Arial"/>
                <w:b/>
              </w:rPr>
            </w:pPr>
            <w:r>
              <w:rPr>
                <w:rFonts w:eastAsia="Adobe Gothic Std B" w:cs="Arial"/>
                <w:b/>
              </w:rPr>
              <w:t>Particulars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F82F67F" w:rsidR="00EC2105" w:rsidRPr="00D243D2" w:rsidRDefault="00EC2105" w:rsidP="008C6792">
            <w:pPr>
              <w:jc w:val="center"/>
              <w:rPr>
                <w:rFonts w:eastAsia="Adobe Gothic Std B" w:cs="Arial"/>
                <w:b/>
              </w:rPr>
            </w:pPr>
            <w:r>
              <w:rPr>
                <w:rFonts w:eastAsia="Adobe Gothic Std B" w:cs="Arial"/>
                <w:b/>
              </w:rPr>
              <w:t>Quantity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11FA4" w14:textId="5C692B4C" w:rsidR="00EC2105" w:rsidRPr="00D243D2" w:rsidRDefault="001A22C6" w:rsidP="00EC2105">
            <w:pPr>
              <w:jc w:val="center"/>
              <w:rPr>
                <w:rFonts w:eastAsia="Adobe Gothic Std B" w:cs="Arial"/>
                <w:b/>
              </w:rPr>
            </w:pPr>
            <w:r>
              <w:rPr>
                <w:rFonts w:eastAsia="Adobe Gothic Std B" w:cs="Arial"/>
                <w:b/>
              </w:rPr>
              <w:t xml:space="preserve">Unit </w:t>
            </w:r>
            <w:r w:rsidR="00EC2105">
              <w:rPr>
                <w:rFonts w:eastAsia="Adobe Gothic Std B" w:cs="Arial"/>
                <w:b/>
              </w:rPr>
              <w:t>Price</w:t>
            </w:r>
          </w:p>
        </w:tc>
      </w:tr>
      <w:tr w:rsidR="00EC2105" w:rsidRPr="00D243D2" w14:paraId="42AAD9F6" w14:textId="6B78E328" w:rsidTr="00EC2105">
        <w:trPr>
          <w:trHeight w:val="28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86BD" w14:textId="1D1C1CCF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{{%tr for item in</w:t>
            </w:r>
            <w:r>
              <w:rPr>
                <w:rFonts w:eastAsia="Adobe Gothic Std B" w:cs="Arial"/>
              </w:rPr>
              <w:t xml:space="preserve"> expence_list</w:t>
            </w:r>
            <w:r w:rsidRPr="00D243D2">
              <w:rPr>
                <w:rFonts w:eastAsia="Adobe Gothic Std B" w:cs="Arial"/>
              </w:rPr>
              <w:t xml:space="preserve"> %}}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163B1" w14:textId="6C8ECE54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2226B" w14:textId="77777777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A66E1" w14:textId="3AA57263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F6840" w14:textId="77777777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</w:p>
        </w:tc>
      </w:tr>
      <w:tr w:rsidR="00EC2105" w:rsidRPr="00D243D2" w14:paraId="33214810" w14:textId="4EFDD49A" w:rsidTr="00EC2105">
        <w:trPr>
          <w:trHeight w:val="28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4E29" w14:textId="0E16749C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{{item[</w:t>
            </w:r>
            <w:r>
              <w:rPr>
                <w:rFonts w:eastAsia="Adobe Gothic Std B" w:cs="Arial"/>
              </w:rPr>
              <w:t>0</w:t>
            </w:r>
            <w:r w:rsidRPr="00D243D2">
              <w:rPr>
                <w:rFonts w:eastAsia="Adobe Gothic Std B" w:cs="Arial"/>
              </w:rPr>
              <w:t>]}}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1E0380B5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{{item[</w:t>
            </w:r>
            <w:r>
              <w:rPr>
                <w:rFonts w:eastAsia="Adobe Gothic Std B" w:cs="Arial"/>
              </w:rPr>
              <w:t>1</w:t>
            </w:r>
            <w:r w:rsidRPr="00D243D2">
              <w:rPr>
                <w:rFonts w:eastAsia="Adobe Gothic Std B" w:cs="Arial"/>
              </w:rPr>
              <w:t>]}}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B771E" w14:textId="12FF2058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{{item[</w:t>
            </w:r>
            <w:r>
              <w:rPr>
                <w:rFonts w:eastAsia="Adobe Gothic Std B" w:cs="Arial"/>
              </w:rPr>
              <w:t>2</w:t>
            </w:r>
            <w:r w:rsidRPr="00D243D2">
              <w:rPr>
                <w:rFonts w:eastAsia="Adobe Gothic Std B" w:cs="Arial"/>
              </w:rPr>
              <w:t>]}}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41E306E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{{item[</w:t>
            </w:r>
            <w:r>
              <w:rPr>
                <w:rFonts w:eastAsia="Adobe Gothic Std B" w:cs="Arial"/>
              </w:rPr>
              <w:t>3</w:t>
            </w:r>
            <w:r w:rsidRPr="00D243D2">
              <w:rPr>
                <w:rFonts w:eastAsia="Adobe Gothic Std B" w:cs="Arial"/>
              </w:rPr>
              <w:t>]}}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20078" w14:textId="7F283EE8" w:rsidR="00EC2105" w:rsidRPr="00D243D2" w:rsidRDefault="00EC2105" w:rsidP="00EC2105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{{item[</w:t>
            </w:r>
            <w:r w:rsidR="00942B08">
              <w:rPr>
                <w:rFonts w:eastAsia="Adobe Gothic Std B" w:cs="Arial"/>
              </w:rPr>
              <w:t>4</w:t>
            </w:r>
            <w:r w:rsidRPr="00D243D2">
              <w:rPr>
                <w:rFonts w:eastAsia="Adobe Gothic Std B" w:cs="Arial"/>
              </w:rPr>
              <w:t>]}}</w:t>
            </w:r>
          </w:p>
        </w:tc>
      </w:tr>
      <w:tr w:rsidR="00EC2105" w:rsidRPr="00D243D2" w14:paraId="2CB7E165" w14:textId="5A9C7A37" w:rsidTr="00EC2105">
        <w:trPr>
          <w:trHeight w:val="288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93663" w14:textId="0E843DD8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>{{%tr endfor %}}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A359" w14:textId="1A32F482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6B34" w14:textId="77777777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6654D" w14:textId="3B1593D0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74FC" w14:textId="77777777" w:rsidR="00EC2105" w:rsidRPr="00D243D2" w:rsidRDefault="00EC2105" w:rsidP="008C6792">
            <w:pPr>
              <w:jc w:val="center"/>
              <w:rPr>
                <w:rFonts w:eastAsia="Adobe Gothic Std B" w:cs="Arial"/>
              </w:rPr>
            </w:pPr>
          </w:p>
        </w:tc>
      </w:tr>
    </w:tbl>
    <w:p w14:paraId="245F699C" w14:textId="37093F6D" w:rsidR="00474192" w:rsidRDefault="00474192" w:rsidP="008C6792">
      <w:pPr>
        <w:pStyle w:val="Thankyou"/>
        <w:jc w:val="left"/>
        <w:rPr>
          <w:rFonts w:cs="Arial"/>
          <w:bCs/>
          <w:iCs/>
        </w:rPr>
      </w:pPr>
    </w:p>
    <w:p w14:paraId="530FD486" w14:textId="77777777" w:rsidR="008C6792" w:rsidRDefault="008C6792" w:rsidP="008C6792">
      <w:pPr>
        <w:pStyle w:val="Thankyou"/>
        <w:jc w:val="left"/>
        <w:rPr>
          <w:rFonts w:cs="Arial"/>
          <w:b w:val="0"/>
          <w:bCs/>
          <w:i w:val="0"/>
          <w:iCs/>
        </w:rPr>
      </w:pPr>
    </w:p>
    <w:p w14:paraId="3935EDB4" w14:textId="7134D160" w:rsidR="008C6792" w:rsidRPr="00DB35BD" w:rsidRDefault="008C6792" w:rsidP="008C6792">
      <w:pPr>
        <w:pStyle w:val="Thankyou"/>
        <w:jc w:val="right"/>
        <w:rPr>
          <w:rFonts w:cs="Arial"/>
          <w:i w:val="0"/>
          <w:iCs/>
        </w:rPr>
      </w:pPr>
      <w:r w:rsidRPr="00DB35BD">
        <w:rPr>
          <w:rFonts w:cs="Arial"/>
          <w:i w:val="0"/>
          <w:iCs/>
        </w:rPr>
        <w:t>Opening Balance: {{ open_balance }}</w:t>
      </w:r>
    </w:p>
    <w:p w14:paraId="536BAD2B" w14:textId="123EA28D" w:rsidR="008C6792" w:rsidRPr="00DB35BD" w:rsidRDefault="008C6792" w:rsidP="008C6792">
      <w:pPr>
        <w:pStyle w:val="Thankyou"/>
        <w:jc w:val="right"/>
        <w:rPr>
          <w:rFonts w:cs="Arial"/>
          <w:i w:val="0"/>
          <w:iCs/>
        </w:rPr>
      </w:pPr>
      <w:r w:rsidRPr="00DB35BD">
        <w:rPr>
          <w:rFonts w:cs="Arial"/>
          <w:i w:val="0"/>
          <w:iCs/>
        </w:rPr>
        <w:t>Closing Balance: {{ close_balance }}</w:t>
      </w:r>
    </w:p>
    <w:sectPr w:rsidR="008C6792" w:rsidRPr="00DB35BD" w:rsidSect="0044084F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C3E9B" w14:textId="77777777" w:rsidR="0044084F" w:rsidRDefault="0044084F" w:rsidP="00DA124E">
      <w:r>
        <w:separator/>
      </w:r>
    </w:p>
  </w:endnote>
  <w:endnote w:type="continuationSeparator" w:id="0">
    <w:p w14:paraId="645D4D03" w14:textId="77777777" w:rsidR="0044084F" w:rsidRDefault="0044084F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34AEA" w14:textId="77777777" w:rsidR="0044084F" w:rsidRDefault="0044084F" w:rsidP="00DA124E">
      <w:r>
        <w:separator/>
      </w:r>
    </w:p>
  </w:footnote>
  <w:footnote w:type="continuationSeparator" w:id="0">
    <w:p w14:paraId="0C8979EB" w14:textId="77777777" w:rsidR="0044084F" w:rsidRDefault="0044084F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03F46"/>
    <w:rsid w:val="00114B18"/>
    <w:rsid w:val="001347BC"/>
    <w:rsid w:val="00141CC5"/>
    <w:rsid w:val="001562DF"/>
    <w:rsid w:val="00161833"/>
    <w:rsid w:val="001A22C6"/>
    <w:rsid w:val="001A4A7E"/>
    <w:rsid w:val="001D1A99"/>
    <w:rsid w:val="00232392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1228B"/>
    <w:rsid w:val="00414A07"/>
    <w:rsid w:val="0044084F"/>
    <w:rsid w:val="00472D11"/>
    <w:rsid w:val="00474192"/>
    <w:rsid w:val="004C42D4"/>
    <w:rsid w:val="00502760"/>
    <w:rsid w:val="00541768"/>
    <w:rsid w:val="005417F6"/>
    <w:rsid w:val="005710B1"/>
    <w:rsid w:val="005E117D"/>
    <w:rsid w:val="005E4E1E"/>
    <w:rsid w:val="006133F7"/>
    <w:rsid w:val="0062423D"/>
    <w:rsid w:val="006350A1"/>
    <w:rsid w:val="00650457"/>
    <w:rsid w:val="00694FA9"/>
    <w:rsid w:val="00697198"/>
    <w:rsid w:val="006B4F86"/>
    <w:rsid w:val="006C1D33"/>
    <w:rsid w:val="006D3592"/>
    <w:rsid w:val="006D7EF3"/>
    <w:rsid w:val="006F0AA6"/>
    <w:rsid w:val="00751748"/>
    <w:rsid w:val="00767D7F"/>
    <w:rsid w:val="007A2DFF"/>
    <w:rsid w:val="007A3C1E"/>
    <w:rsid w:val="007B4915"/>
    <w:rsid w:val="00846FB5"/>
    <w:rsid w:val="00855DAA"/>
    <w:rsid w:val="00865239"/>
    <w:rsid w:val="008C5759"/>
    <w:rsid w:val="008C6792"/>
    <w:rsid w:val="008F5BAD"/>
    <w:rsid w:val="00902FDC"/>
    <w:rsid w:val="00942B08"/>
    <w:rsid w:val="00961162"/>
    <w:rsid w:val="009F06C1"/>
    <w:rsid w:val="009F3F74"/>
    <w:rsid w:val="009F5E76"/>
    <w:rsid w:val="00A2654F"/>
    <w:rsid w:val="00A56DD5"/>
    <w:rsid w:val="00A73D06"/>
    <w:rsid w:val="00A77210"/>
    <w:rsid w:val="00A82089"/>
    <w:rsid w:val="00AC6A6B"/>
    <w:rsid w:val="00B14E8F"/>
    <w:rsid w:val="00B62AE1"/>
    <w:rsid w:val="00B84DF7"/>
    <w:rsid w:val="00B868F1"/>
    <w:rsid w:val="00B911FE"/>
    <w:rsid w:val="00BF0D07"/>
    <w:rsid w:val="00C07197"/>
    <w:rsid w:val="00C4631C"/>
    <w:rsid w:val="00C550D1"/>
    <w:rsid w:val="00C8481E"/>
    <w:rsid w:val="00C96E55"/>
    <w:rsid w:val="00CB69E6"/>
    <w:rsid w:val="00D243D2"/>
    <w:rsid w:val="00D27961"/>
    <w:rsid w:val="00D45686"/>
    <w:rsid w:val="00D46230"/>
    <w:rsid w:val="00D5135A"/>
    <w:rsid w:val="00D62BD5"/>
    <w:rsid w:val="00D8503D"/>
    <w:rsid w:val="00D879E6"/>
    <w:rsid w:val="00DA124E"/>
    <w:rsid w:val="00DB35BD"/>
    <w:rsid w:val="00DE3DFA"/>
    <w:rsid w:val="00DF32B2"/>
    <w:rsid w:val="00E10529"/>
    <w:rsid w:val="00E61B2E"/>
    <w:rsid w:val="00E70B6C"/>
    <w:rsid w:val="00E87249"/>
    <w:rsid w:val="00EB4219"/>
    <w:rsid w:val="00EB53D7"/>
    <w:rsid w:val="00EB59E9"/>
    <w:rsid w:val="00EC2105"/>
    <w:rsid w:val="00EC23BD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132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GAYATHRI SHANKAR</cp:lastModifiedBy>
  <cp:revision>38</cp:revision>
  <dcterms:created xsi:type="dcterms:W3CDTF">2022-10-08T09:21:00Z</dcterms:created>
  <dcterms:modified xsi:type="dcterms:W3CDTF">2024-05-06T14:51:00Z</dcterms:modified>
  <cp:category/>
  <cp:version/>
</cp:coreProperties>
</file>